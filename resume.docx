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FB35" w14:textId="163A5D47" w:rsidR="00394A6D" w:rsidRPr="004541D2" w:rsidRDefault="002E14A3">
      <w:pPr>
        <w:pStyle w:val="Title"/>
        <w:rPr>
          <w:rFonts w:ascii="Calibri" w:hAnsi="Calibri" w:cs="Calibri"/>
          <w:color w:val="auto"/>
          <w:sz w:val="44"/>
          <w:szCs w:val="44"/>
        </w:rPr>
      </w:pPr>
      <w:r w:rsidRPr="004541D2">
        <w:rPr>
          <w:rFonts w:ascii="Calibri" w:hAnsi="Calibri" w:cs="Calibri"/>
          <w:color w:val="auto"/>
          <w:sz w:val="44"/>
          <w:szCs w:val="44"/>
        </w:rPr>
        <w:t>AAKASH SHRESTHA</w:t>
      </w:r>
    </w:p>
    <w:p w14:paraId="27E9E38B" w14:textId="3EDDEA64" w:rsidR="00394A6D" w:rsidRPr="004541D2" w:rsidRDefault="002E14A3">
      <w:pPr>
        <w:rPr>
          <w:rFonts w:ascii="Calibri" w:hAnsi="Calibri" w:cs="Calibri"/>
          <w:color w:val="auto"/>
          <w:sz w:val="24"/>
          <w:szCs w:val="24"/>
        </w:rPr>
      </w:pPr>
      <w:r w:rsidRPr="004541D2">
        <w:rPr>
          <w:rFonts w:ascii="Calibri" w:hAnsi="Calibri" w:cs="Calibri"/>
          <w:color w:val="auto"/>
          <w:sz w:val="24"/>
          <w:szCs w:val="24"/>
        </w:rPr>
        <w:t xml:space="preserve">52 </w:t>
      </w:r>
      <w:proofErr w:type="spellStart"/>
      <w:r w:rsidRPr="004541D2">
        <w:rPr>
          <w:rFonts w:ascii="Calibri" w:hAnsi="Calibri" w:cs="Calibri"/>
          <w:color w:val="auto"/>
          <w:sz w:val="24"/>
          <w:szCs w:val="24"/>
        </w:rPr>
        <w:t>Stanland</w:t>
      </w:r>
      <w:proofErr w:type="spellEnd"/>
      <w:r w:rsidRPr="004541D2">
        <w:rPr>
          <w:rFonts w:ascii="Calibri" w:hAnsi="Calibri" w:cs="Calibri"/>
          <w:color w:val="auto"/>
          <w:sz w:val="24"/>
          <w:szCs w:val="24"/>
        </w:rPr>
        <w:t xml:space="preserve"> Drive, Scarborough, ON, M1M 2G4 | 647-710-7721</w:t>
      </w:r>
      <w:r w:rsidR="007D00B3" w:rsidRPr="004541D2">
        <w:rPr>
          <w:rFonts w:ascii="Calibri" w:hAnsi="Calibri" w:cs="Calibri"/>
          <w:color w:val="auto"/>
          <w:sz w:val="24"/>
          <w:szCs w:val="24"/>
        </w:rPr>
        <w:t> | </w:t>
      </w:r>
      <w:r w:rsidRPr="004541D2">
        <w:rPr>
          <w:rFonts w:ascii="Calibri" w:hAnsi="Calibri" w:cs="Calibri"/>
          <w:color w:val="auto"/>
          <w:sz w:val="24"/>
          <w:szCs w:val="24"/>
        </w:rPr>
        <w:t>ashrestha7@myseneca.ca</w:t>
      </w:r>
    </w:p>
    <w:p w14:paraId="52CB0351" w14:textId="23D417DD" w:rsidR="00394A6D" w:rsidRPr="004541D2" w:rsidRDefault="002E14A3">
      <w:pPr>
        <w:pStyle w:val="Heading1"/>
        <w:rPr>
          <w:rFonts w:ascii="Calibri" w:hAnsi="Calibri" w:cs="Calibri"/>
          <w:color w:val="auto"/>
        </w:rPr>
      </w:pPr>
      <w:r w:rsidRPr="004541D2">
        <w:rPr>
          <w:rFonts w:ascii="Calibri" w:hAnsi="Calibri" w:cs="Calibri"/>
          <w:color w:val="auto"/>
        </w:rPr>
        <w:t>OBJECTIVE</w:t>
      </w:r>
    </w:p>
    <w:p w14:paraId="514B20A1" w14:textId="200BEF52" w:rsidR="00394A6D" w:rsidRPr="004541D2" w:rsidRDefault="002E14A3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 xml:space="preserve">Seeking a </w:t>
      </w:r>
      <w:r w:rsidR="00A64729" w:rsidRPr="004541D2">
        <w:rPr>
          <w:rFonts w:ascii="Calibri" w:hAnsi="Calibri" w:cs="Calibri"/>
          <w:color w:val="auto"/>
          <w:sz w:val="22"/>
          <w:szCs w:val="22"/>
        </w:rPr>
        <w:t>positio</w:t>
      </w:r>
      <w:r w:rsidR="00A64729">
        <w:rPr>
          <w:rFonts w:ascii="Calibri" w:hAnsi="Calibri" w:cs="Calibri"/>
          <w:color w:val="auto"/>
          <w:sz w:val="22"/>
          <w:szCs w:val="22"/>
        </w:rPr>
        <w:t xml:space="preserve">n of a </w:t>
      </w:r>
      <w:bookmarkStart w:id="0" w:name="_GoBack"/>
      <w:bookmarkEnd w:id="0"/>
      <w:r w:rsidR="004541D2">
        <w:rPr>
          <w:rFonts w:ascii="Calibri" w:hAnsi="Calibri" w:cs="Calibri"/>
          <w:color w:val="auto"/>
          <w:sz w:val="22"/>
          <w:szCs w:val="22"/>
        </w:rPr>
        <w:t>web</w:t>
      </w:r>
      <w:r w:rsidRPr="004541D2">
        <w:rPr>
          <w:rFonts w:ascii="Calibri" w:hAnsi="Calibri" w:cs="Calibri"/>
          <w:color w:val="auto"/>
          <w:sz w:val="22"/>
          <w:szCs w:val="22"/>
        </w:rPr>
        <w:t xml:space="preserve"> developer, where I can apply my coding skills</w:t>
      </w:r>
      <w:r w:rsidR="00B80629" w:rsidRPr="004541D2">
        <w:rPr>
          <w:rFonts w:ascii="Calibri" w:hAnsi="Calibri" w:cs="Calibri"/>
          <w:color w:val="auto"/>
          <w:sz w:val="22"/>
          <w:szCs w:val="22"/>
        </w:rPr>
        <w:t xml:space="preserve"> to gain a working experience, while contributing to the organization in achieving the goals.</w:t>
      </w:r>
    </w:p>
    <w:p w14:paraId="149224F3" w14:textId="5E137170" w:rsidR="00B80629" w:rsidRPr="004541D2" w:rsidRDefault="00B80629" w:rsidP="00B80629">
      <w:pPr>
        <w:pStyle w:val="Heading1"/>
        <w:rPr>
          <w:rFonts w:ascii="Calibri" w:hAnsi="Calibri" w:cs="Calibri"/>
          <w:color w:val="auto"/>
        </w:rPr>
      </w:pPr>
      <w:r w:rsidRPr="004541D2">
        <w:rPr>
          <w:rFonts w:ascii="Calibri" w:hAnsi="Calibri" w:cs="Calibri"/>
          <w:color w:val="auto"/>
        </w:rPr>
        <w:t>PROFILE</w:t>
      </w:r>
    </w:p>
    <w:p w14:paraId="569E3DF3" w14:textId="2B2D88C8" w:rsidR="00B80629" w:rsidRDefault="004718EC" w:rsidP="00B80629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Fourth semester student</w:t>
      </w:r>
      <w:r w:rsidR="00B80629" w:rsidRPr="004541D2">
        <w:rPr>
          <w:rFonts w:ascii="Calibri" w:hAnsi="Calibri" w:cs="Calibri"/>
          <w:color w:val="auto"/>
          <w:sz w:val="22"/>
          <w:szCs w:val="22"/>
        </w:rPr>
        <w:t xml:space="preserve"> of Advanced Diploma in Computer Programming and Analysis (CPA)</w:t>
      </w:r>
      <w:r>
        <w:rPr>
          <w:rFonts w:ascii="Calibri" w:hAnsi="Calibri" w:cs="Calibri"/>
          <w:color w:val="auto"/>
          <w:sz w:val="22"/>
          <w:szCs w:val="22"/>
        </w:rPr>
        <w:t>.</w:t>
      </w:r>
    </w:p>
    <w:p w14:paraId="0CE52BF6" w14:textId="72436A41" w:rsidR="004718EC" w:rsidRPr="004541D2" w:rsidRDefault="00ED3A21" w:rsidP="00B80629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Self-motivated and able to work in a dynamic and challenging environment.</w:t>
      </w:r>
    </w:p>
    <w:p w14:paraId="0BBC28F5" w14:textId="3039BEC2" w:rsidR="002F35CD" w:rsidRPr="004541D2" w:rsidRDefault="00ED3A21" w:rsidP="002F35CD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Honest communication</w:t>
      </w:r>
      <w:r w:rsidR="002F35CD" w:rsidRPr="004541D2">
        <w:rPr>
          <w:rFonts w:ascii="Calibri" w:hAnsi="Calibri" w:cs="Calibri"/>
          <w:color w:val="auto"/>
          <w:sz w:val="22"/>
          <w:szCs w:val="22"/>
        </w:rPr>
        <w:t xml:space="preserve"> and interpersonal skills gained from two year’s customer service experience.</w:t>
      </w:r>
    </w:p>
    <w:p w14:paraId="0F22118E" w14:textId="09662C15" w:rsidR="002F35CD" w:rsidRPr="004541D2" w:rsidRDefault="002F35CD" w:rsidP="002F35CD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>Detail oriented, work focused</w:t>
      </w:r>
      <w:r w:rsidR="00EC3A04" w:rsidRPr="004541D2">
        <w:rPr>
          <w:rFonts w:ascii="Calibri" w:hAnsi="Calibri" w:cs="Calibri"/>
          <w:color w:val="auto"/>
          <w:sz w:val="22"/>
          <w:szCs w:val="22"/>
        </w:rPr>
        <w:t xml:space="preserve">, </w:t>
      </w:r>
      <w:r w:rsidR="00ED3A21">
        <w:rPr>
          <w:rFonts w:ascii="Calibri" w:hAnsi="Calibri" w:cs="Calibri"/>
          <w:color w:val="auto"/>
          <w:sz w:val="22"/>
          <w:szCs w:val="22"/>
        </w:rPr>
        <w:t xml:space="preserve">and </w:t>
      </w:r>
      <w:r w:rsidR="00EC3A04" w:rsidRPr="004541D2">
        <w:rPr>
          <w:rFonts w:ascii="Calibri" w:hAnsi="Calibri" w:cs="Calibri"/>
          <w:color w:val="auto"/>
          <w:sz w:val="22"/>
          <w:szCs w:val="22"/>
        </w:rPr>
        <w:t>have willingness to learn</w:t>
      </w:r>
      <w:r w:rsidRPr="004541D2">
        <w:rPr>
          <w:rFonts w:ascii="Calibri" w:hAnsi="Calibri" w:cs="Calibri"/>
          <w:color w:val="auto"/>
          <w:sz w:val="22"/>
          <w:szCs w:val="22"/>
        </w:rPr>
        <w:t>.</w:t>
      </w:r>
    </w:p>
    <w:p w14:paraId="5259966C" w14:textId="1732B978" w:rsidR="002F35CD" w:rsidRPr="004541D2" w:rsidRDefault="00ED3A21" w:rsidP="002F35CD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Effective programming skills, s</w:t>
      </w:r>
      <w:r w:rsidR="007A10D7" w:rsidRPr="004541D2">
        <w:rPr>
          <w:rFonts w:ascii="Calibri" w:hAnsi="Calibri" w:cs="Calibri"/>
          <w:color w:val="auto"/>
          <w:sz w:val="22"/>
          <w:szCs w:val="22"/>
        </w:rPr>
        <w:t>trong u</w:t>
      </w:r>
      <w:r w:rsidR="002F35CD" w:rsidRPr="004541D2">
        <w:rPr>
          <w:rFonts w:ascii="Calibri" w:hAnsi="Calibri" w:cs="Calibri"/>
          <w:color w:val="auto"/>
          <w:sz w:val="22"/>
          <w:szCs w:val="22"/>
        </w:rPr>
        <w:t>nderstanding of Object Oriented Programming concepts and software development life cycle.</w:t>
      </w:r>
    </w:p>
    <w:p w14:paraId="4B7A1CC8" w14:textId="59B08F5D" w:rsidR="002F35CD" w:rsidRPr="004541D2" w:rsidRDefault="002F35CD" w:rsidP="002F35CD">
      <w:pPr>
        <w:pStyle w:val="Heading1"/>
        <w:rPr>
          <w:rFonts w:ascii="Calibri" w:hAnsi="Calibri" w:cs="Calibri"/>
          <w:color w:val="auto"/>
        </w:rPr>
      </w:pPr>
      <w:r w:rsidRPr="004541D2">
        <w:rPr>
          <w:rFonts w:ascii="Calibri" w:hAnsi="Calibri" w:cs="Calibri"/>
          <w:color w:val="auto"/>
        </w:rPr>
        <w:t>TECHNICAL SKILLS</w:t>
      </w:r>
    </w:p>
    <w:p w14:paraId="3930DCD4" w14:textId="77777777" w:rsidR="002F35CD" w:rsidRPr="004541D2" w:rsidRDefault="002F35CD" w:rsidP="002F35CD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b/>
          <w:color w:val="auto"/>
          <w:sz w:val="22"/>
          <w:szCs w:val="22"/>
        </w:rPr>
        <w:t>Programming Languages</w:t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  <w:t xml:space="preserve">      C, C++, Java(Intermediate)</w:t>
      </w:r>
    </w:p>
    <w:p w14:paraId="22947DF8" w14:textId="1495738D" w:rsidR="002F35CD" w:rsidRDefault="002F35CD" w:rsidP="002F35CD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b/>
          <w:color w:val="auto"/>
          <w:sz w:val="22"/>
          <w:szCs w:val="22"/>
        </w:rPr>
        <w:t>Web Developing Tools</w:t>
      </w:r>
      <w:r w:rsidRPr="004541D2">
        <w:rPr>
          <w:rFonts w:ascii="Calibri" w:hAnsi="Calibri" w:cs="Calibri"/>
          <w:b/>
          <w:color w:val="auto"/>
          <w:sz w:val="22"/>
          <w:szCs w:val="22"/>
        </w:rPr>
        <w:tab/>
      </w:r>
      <w:r w:rsidRPr="004541D2">
        <w:rPr>
          <w:rFonts w:ascii="Calibri" w:hAnsi="Calibri" w:cs="Calibri"/>
          <w:b/>
          <w:color w:val="auto"/>
          <w:sz w:val="22"/>
          <w:szCs w:val="22"/>
        </w:rPr>
        <w:tab/>
        <w:t xml:space="preserve">      </w:t>
      </w:r>
      <w:r w:rsidRPr="004541D2">
        <w:rPr>
          <w:rFonts w:ascii="Calibri" w:hAnsi="Calibri" w:cs="Calibri"/>
          <w:color w:val="auto"/>
          <w:sz w:val="22"/>
          <w:szCs w:val="22"/>
        </w:rPr>
        <w:t xml:space="preserve">HTML 5, CSS 3, </w:t>
      </w:r>
      <w:r w:rsidR="004718EC" w:rsidRPr="004541D2">
        <w:rPr>
          <w:rFonts w:ascii="Calibri" w:hAnsi="Calibri" w:cs="Calibri"/>
          <w:color w:val="auto"/>
          <w:sz w:val="22"/>
          <w:szCs w:val="22"/>
        </w:rPr>
        <w:t>JavaScript</w:t>
      </w:r>
      <w:r w:rsidRPr="004541D2">
        <w:rPr>
          <w:rFonts w:ascii="Calibri" w:hAnsi="Calibri" w:cs="Calibri"/>
          <w:color w:val="auto"/>
          <w:sz w:val="22"/>
          <w:szCs w:val="22"/>
        </w:rPr>
        <w:t>, PHP, jQuery,</w:t>
      </w:r>
      <w:r w:rsidR="004718EC">
        <w:rPr>
          <w:rFonts w:ascii="Calibri" w:hAnsi="Calibri" w:cs="Calibri"/>
          <w:color w:val="auto"/>
          <w:sz w:val="22"/>
          <w:szCs w:val="22"/>
        </w:rPr>
        <w:t xml:space="preserve"> Bootstrap,</w:t>
      </w:r>
      <w:r w:rsidRPr="004541D2">
        <w:rPr>
          <w:rFonts w:ascii="Calibri" w:hAnsi="Calibri" w:cs="Calibri"/>
          <w:color w:val="auto"/>
          <w:sz w:val="22"/>
          <w:szCs w:val="22"/>
        </w:rPr>
        <w:t xml:space="preserve"> Node JS,</w:t>
      </w:r>
    </w:p>
    <w:p w14:paraId="277F5F4C" w14:textId="7E3DFCD5" w:rsidR="004541D2" w:rsidRPr="004541D2" w:rsidRDefault="004718EC" w:rsidP="004718EC">
      <w:pPr>
        <w:pStyle w:val="ListBullet"/>
        <w:numPr>
          <w:ilvl w:val="0"/>
          <w:numId w:val="0"/>
        </w:numPr>
        <w:ind w:left="3744" w:hanging="144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      </w:t>
      </w:r>
      <w:r w:rsidRPr="004541D2">
        <w:rPr>
          <w:rFonts w:ascii="Calibri" w:hAnsi="Calibri" w:cs="Calibri"/>
          <w:color w:val="auto"/>
          <w:sz w:val="22"/>
          <w:szCs w:val="22"/>
        </w:rPr>
        <w:t>Express JS</w:t>
      </w:r>
    </w:p>
    <w:p w14:paraId="35B15B7A" w14:textId="77777777" w:rsidR="002F35CD" w:rsidRPr="004541D2" w:rsidRDefault="002F35CD" w:rsidP="002F35CD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b/>
          <w:color w:val="auto"/>
          <w:sz w:val="22"/>
          <w:szCs w:val="22"/>
        </w:rPr>
        <w:t>Operating Systems</w:t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  <w:t xml:space="preserve">      Windows, Unix/Linux</w:t>
      </w:r>
    </w:p>
    <w:p w14:paraId="700F1CA0" w14:textId="77777777" w:rsidR="002F35CD" w:rsidRPr="004541D2" w:rsidRDefault="002F35CD" w:rsidP="002F35CD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b/>
          <w:color w:val="auto"/>
          <w:sz w:val="22"/>
          <w:szCs w:val="22"/>
        </w:rPr>
        <w:t>Database</w:t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  <w:t xml:space="preserve">      SQL, Oracle, PostgreSQL, MongoDB</w:t>
      </w:r>
    </w:p>
    <w:p w14:paraId="6578D3A0" w14:textId="73B25378" w:rsidR="002F35CD" w:rsidRPr="004541D2" w:rsidRDefault="002F35CD" w:rsidP="002F35CD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b/>
          <w:color w:val="auto"/>
          <w:sz w:val="22"/>
          <w:szCs w:val="22"/>
        </w:rPr>
        <w:t>Software Tools</w:t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  <w:t xml:space="preserve">   </w:t>
      </w:r>
      <w:r w:rsidR="00401207" w:rsidRPr="004541D2">
        <w:rPr>
          <w:rFonts w:ascii="Calibri" w:hAnsi="Calibri" w:cs="Calibri"/>
          <w:color w:val="auto"/>
          <w:sz w:val="22"/>
          <w:szCs w:val="22"/>
        </w:rPr>
        <w:t xml:space="preserve">   </w:t>
      </w:r>
      <w:r w:rsidRPr="004541D2">
        <w:rPr>
          <w:rFonts w:ascii="Calibri" w:hAnsi="Calibri" w:cs="Calibri"/>
          <w:color w:val="auto"/>
          <w:sz w:val="22"/>
          <w:szCs w:val="22"/>
        </w:rPr>
        <w:t>MS Word, MS Excel, Microsoft Visual Studio</w:t>
      </w:r>
    </w:p>
    <w:p w14:paraId="60F15FEF" w14:textId="7FFA7656" w:rsidR="00EC3A04" w:rsidRPr="004541D2" w:rsidRDefault="00EC3A04" w:rsidP="00EC3A04">
      <w:pPr>
        <w:pStyle w:val="Heading1"/>
        <w:rPr>
          <w:rFonts w:ascii="Calibri" w:hAnsi="Calibri" w:cs="Calibri"/>
          <w:color w:val="auto"/>
        </w:rPr>
      </w:pPr>
      <w:r w:rsidRPr="004541D2">
        <w:rPr>
          <w:rFonts w:ascii="Calibri" w:hAnsi="Calibri" w:cs="Calibri"/>
          <w:color w:val="auto"/>
        </w:rPr>
        <w:t>WORK EXPERIENCE</w:t>
      </w:r>
    </w:p>
    <w:p w14:paraId="374B3D07" w14:textId="07E0D257" w:rsidR="00EC3A04" w:rsidRPr="004541D2" w:rsidRDefault="00EC3A04" w:rsidP="00EC3A04">
      <w:pPr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b/>
          <w:color w:val="auto"/>
          <w:sz w:val="22"/>
          <w:szCs w:val="22"/>
        </w:rPr>
        <w:t>Security Guard,</w:t>
      </w:r>
      <w:r w:rsidRPr="004541D2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4541D2">
        <w:rPr>
          <w:rFonts w:ascii="Calibri" w:hAnsi="Calibri" w:cs="Calibri"/>
          <w:b/>
          <w:color w:val="auto"/>
          <w:sz w:val="22"/>
          <w:szCs w:val="22"/>
        </w:rPr>
        <w:t>Gardwell</w:t>
      </w:r>
      <w:proofErr w:type="spellEnd"/>
      <w:r w:rsidRPr="004541D2">
        <w:rPr>
          <w:rFonts w:ascii="Calibri" w:hAnsi="Calibri" w:cs="Calibri"/>
          <w:b/>
          <w:color w:val="auto"/>
          <w:sz w:val="22"/>
          <w:szCs w:val="22"/>
        </w:rPr>
        <w:t xml:space="preserve"> Security Inc</w:t>
      </w:r>
      <w:r w:rsidRPr="004541D2">
        <w:rPr>
          <w:rFonts w:ascii="Calibri" w:hAnsi="Calibri" w:cs="Calibri"/>
          <w:color w:val="auto"/>
          <w:sz w:val="22"/>
          <w:szCs w:val="22"/>
        </w:rPr>
        <w:t>., Toronto, ON</w:t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  <w:t xml:space="preserve">                                 </w:t>
      </w:r>
      <w:r w:rsidR="00561B13" w:rsidRPr="004541D2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541D2">
        <w:rPr>
          <w:rFonts w:ascii="Calibri" w:hAnsi="Calibri" w:cs="Calibri"/>
          <w:color w:val="auto"/>
          <w:sz w:val="22"/>
          <w:szCs w:val="22"/>
        </w:rPr>
        <w:t>Jan 2016 – Present</w:t>
      </w:r>
    </w:p>
    <w:p w14:paraId="5C71063D" w14:textId="56D3FCFF" w:rsidR="00EC3A04" w:rsidRPr="004541D2" w:rsidRDefault="00EC3A04" w:rsidP="00EC3A04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 xml:space="preserve">Provide Customer and Security Services in Condominiums, protecting people, property and information that </w:t>
      </w:r>
      <w:r w:rsidR="007A10D7" w:rsidRPr="004541D2">
        <w:rPr>
          <w:rFonts w:ascii="Calibri" w:hAnsi="Calibri" w:cs="Calibri"/>
          <w:color w:val="auto"/>
          <w:sz w:val="22"/>
          <w:szCs w:val="22"/>
        </w:rPr>
        <w:t xml:space="preserve">has </w:t>
      </w:r>
      <w:r w:rsidRPr="004541D2">
        <w:rPr>
          <w:rFonts w:ascii="Calibri" w:hAnsi="Calibri" w:cs="Calibri"/>
          <w:color w:val="auto"/>
          <w:sz w:val="22"/>
          <w:szCs w:val="22"/>
        </w:rPr>
        <w:t>improve</w:t>
      </w:r>
      <w:r w:rsidR="007A10D7" w:rsidRPr="004541D2">
        <w:rPr>
          <w:rFonts w:ascii="Calibri" w:hAnsi="Calibri" w:cs="Calibri"/>
          <w:color w:val="auto"/>
          <w:sz w:val="22"/>
          <w:szCs w:val="22"/>
        </w:rPr>
        <w:t>d</w:t>
      </w:r>
      <w:r w:rsidRPr="004541D2">
        <w:rPr>
          <w:rFonts w:ascii="Calibri" w:hAnsi="Calibri" w:cs="Calibri"/>
          <w:color w:val="auto"/>
          <w:sz w:val="22"/>
          <w:szCs w:val="22"/>
        </w:rPr>
        <w:t xml:space="preserve"> the quality of life of residents. </w:t>
      </w:r>
    </w:p>
    <w:p w14:paraId="790F80B1" w14:textId="42A584B3" w:rsidR="002F35CD" w:rsidRPr="004541D2" w:rsidRDefault="00EC3A04" w:rsidP="00EC3A04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>Monitor access of visitors to the premises to guard against theft and maintain security of premises, that ensure</w:t>
      </w:r>
      <w:r w:rsidR="007A10D7" w:rsidRPr="004541D2">
        <w:rPr>
          <w:rFonts w:ascii="Calibri" w:hAnsi="Calibri" w:cs="Calibri"/>
          <w:color w:val="auto"/>
          <w:sz w:val="22"/>
          <w:szCs w:val="22"/>
        </w:rPr>
        <w:t>d</w:t>
      </w:r>
      <w:r w:rsidRPr="004541D2">
        <w:rPr>
          <w:rFonts w:ascii="Calibri" w:hAnsi="Calibri" w:cs="Calibri"/>
          <w:color w:val="auto"/>
          <w:sz w:val="22"/>
          <w:szCs w:val="22"/>
        </w:rPr>
        <w:t xml:space="preserve"> safety of people and property.</w:t>
      </w:r>
    </w:p>
    <w:p w14:paraId="4A2F9109" w14:textId="66C8851A" w:rsidR="00394A6D" w:rsidRPr="004541D2" w:rsidRDefault="00EC3A04">
      <w:pPr>
        <w:pStyle w:val="Heading1"/>
        <w:rPr>
          <w:rFonts w:ascii="Calibri" w:hAnsi="Calibri" w:cs="Calibri"/>
          <w:color w:val="auto"/>
        </w:rPr>
      </w:pPr>
      <w:r w:rsidRPr="004541D2">
        <w:rPr>
          <w:rFonts w:ascii="Calibri" w:hAnsi="Calibri" w:cs="Calibri"/>
          <w:color w:val="auto"/>
        </w:rPr>
        <w:t>EDUCATION</w:t>
      </w:r>
    </w:p>
    <w:p w14:paraId="76646E15" w14:textId="4BAED46B" w:rsidR="00EC3A04" w:rsidRPr="004541D2" w:rsidRDefault="00EC3A04" w:rsidP="00EC3A04">
      <w:pPr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b/>
          <w:color w:val="auto"/>
          <w:sz w:val="22"/>
          <w:szCs w:val="22"/>
        </w:rPr>
        <w:t>Computer Programming and Analysis (CPA),</w:t>
      </w:r>
      <w:r w:rsidRPr="004541D2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  <w:t xml:space="preserve">                     </w:t>
      </w:r>
      <w:r w:rsidR="00401207" w:rsidRPr="004541D2">
        <w:rPr>
          <w:rFonts w:ascii="Calibri" w:hAnsi="Calibri" w:cs="Calibri"/>
          <w:color w:val="auto"/>
          <w:sz w:val="22"/>
          <w:szCs w:val="22"/>
        </w:rPr>
        <w:tab/>
      </w:r>
      <w:r w:rsidR="00401207" w:rsidRPr="004541D2">
        <w:rPr>
          <w:rFonts w:ascii="Calibri" w:hAnsi="Calibri" w:cs="Calibri"/>
          <w:color w:val="auto"/>
          <w:sz w:val="22"/>
          <w:szCs w:val="22"/>
        </w:rPr>
        <w:tab/>
        <w:t xml:space="preserve">    </w:t>
      </w:r>
      <w:r w:rsidRPr="004541D2">
        <w:rPr>
          <w:rFonts w:ascii="Calibri" w:hAnsi="Calibri" w:cs="Calibri"/>
          <w:color w:val="auto"/>
          <w:sz w:val="22"/>
          <w:szCs w:val="22"/>
        </w:rPr>
        <w:t xml:space="preserve"> Jan 2017 – Present</w:t>
      </w:r>
      <w:r w:rsidRPr="004541D2">
        <w:rPr>
          <w:rFonts w:ascii="Calibri" w:hAnsi="Calibri" w:cs="Calibri"/>
          <w:color w:val="auto"/>
          <w:sz w:val="22"/>
          <w:szCs w:val="22"/>
        </w:rPr>
        <w:br/>
      </w:r>
      <w:proofErr w:type="spellStart"/>
      <w:r w:rsidRPr="004541D2">
        <w:rPr>
          <w:rFonts w:ascii="Calibri" w:hAnsi="Calibri" w:cs="Calibri"/>
          <w:color w:val="auto"/>
          <w:sz w:val="22"/>
          <w:szCs w:val="22"/>
        </w:rPr>
        <w:t>Seneca@York</w:t>
      </w:r>
      <w:proofErr w:type="spellEnd"/>
      <w:r w:rsidRPr="004541D2">
        <w:rPr>
          <w:rFonts w:ascii="Calibri" w:hAnsi="Calibri" w:cs="Calibri"/>
          <w:color w:val="auto"/>
          <w:sz w:val="22"/>
          <w:szCs w:val="22"/>
        </w:rPr>
        <w:t xml:space="preserve"> Campus, North York, ON.</w:t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</w:p>
    <w:p w14:paraId="01257DD2" w14:textId="00F51CBB" w:rsidR="00561B13" w:rsidRPr="004541D2" w:rsidRDefault="00EC3A04" w:rsidP="00EC3A04">
      <w:pPr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b/>
          <w:color w:val="auto"/>
          <w:sz w:val="22"/>
          <w:szCs w:val="22"/>
        </w:rPr>
        <w:t>Bachelor’s Degree in Electrical Engineering</w:t>
      </w:r>
      <w:r w:rsidRPr="004541D2">
        <w:rPr>
          <w:rFonts w:ascii="Calibri" w:hAnsi="Calibri" w:cs="Calibri"/>
          <w:color w:val="auto"/>
          <w:sz w:val="22"/>
          <w:szCs w:val="22"/>
        </w:rPr>
        <w:t xml:space="preserve">, </w:t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="00561B13" w:rsidRPr="004541D2">
        <w:rPr>
          <w:rFonts w:ascii="Calibri" w:hAnsi="Calibri" w:cs="Calibri"/>
          <w:color w:val="auto"/>
          <w:sz w:val="22"/>
          <w:szCs w:val="22"/>
        </w:rPr>
        <w:tab/>
      </w:r>
      <w:r w:rsidR="00561B13" w:rsidRPr="004541D2">
        <w:rPr>
          <w:rFonts w:ascii="Calibri" w:hAnsi="Calibri" w:cs="Calibri"/>
          <w:color w:val="auto"/>
          <w:sz w:val="22"/>
          <w:szCs w:val="22"/>
        </w:rPr>
        <w:tab/>
      </w:r>
      <w:r w:rsidR="00561B13" w:rsidRPr="004541D2">
        <w:rPr>
          <w:rFonts w:ascii="Calibri" w:hAnsi="Calibri" w:cs="Calibri"/>
          <w:color w:val="auto"/>
          <w:sz w:val="22"/>
          <w:szCs w:val="22"/>
        </w:rPr>
        <w:tab/>
        <w:t xml:space="preserve">     Nov 2009 – Dec 2013</w:t>
      </w:r>
      <w:r w:rsidRPr="004541D2">
        <w:rPr>
          <w:rFonts w:ascii="Calibri" w:hAnsi="Calibri" w:cs="Calibri"/>
          <w:color w:val="auto"/>
          <w:sz w:val="22"/>
          <w:szCs w:val="22"/>
        </w:rPr>
        <w:tab/>
      </w:r>
      <w:r w:rsidR="00561B13" w:rsidRPr="004541D2">
        <w:rPr>
          <w:rFonts w:ascii="Calibri" w:hAnsi="Calibri" w:cs="Calibri"/>
          <w:color w:val="auto"/>
          <w:sz w:val="22"/>
          <w:szCs w:val="22"/>
        </w:rPr>
        <w:br/>
        <w:t>Kathmandu Engineering College, Tribhuvan University, Nepal.</w:t>
      </w:r>
    </w:p>
    <w:p w14:paraId="727BD9A8" w14:textId="619F08E6" w:rsidR="00561B13" w:rsidRPr="004541D2" w:rsidRDefault="00561B13" w:rsidP="00561B13">
      <w:pPr>
        <w:pStyle w:val="Title"/>
        <w:rPr>
          <w:rFonts w:ascii="Calibri" w:hAnsi="Calibri" w:cs="Calibri"/>
          <w:color w:val="auto"/>
          <w:sz w:val="24"/>
          <w:szCs w:val="24"/>
        </w:rPr>
      </w:pPr>
      <w:r w:rsidRPr="004541D2">
        <w:rPr>
          <w:rFonts w:ascii="Calibri" w:hAnsi="Calibri" w:cs="Calibri"/>
          <w:color w:val="auto"/>
          <w:sz w:val="24"/>
          <w:szCs w:val="24"/>
        </w:rPr>
        <w:lastRenderedPageBreak/>
        <w:t>AAKASH SHRESTHA</w:t>
      </w:r>
      <w:r w:rsidRPr="004541D2">
        <w:rPr>
          <w:rFonts w:ascii="Calibri" w:hAnsi="Calibri" w:cs="Calibri"/>
          <w:color w:val="auto"/>
          <w:sz w:val="24"/>
          <w:szCs w:val="24"/>
        </w:rPr>
        <w:tab/>
      </w:r>
      <w:r w:rsidRPr="004541D2">
        <w:rPr>
          <w:rFonts w:ascii="Calibri" w:hAnsi="Calibri" w:cs="Calibri"/>
          <w:color w:val="auto"/>
          <w:sz w:val="24"/>
          <w:szCs w:val="24"/>
        </w:rPr>
        <w:tab/>
      </w:r>
      <w:r w:rsidRPr="004541D2">
        <w:rPr>
          <w:rFonts w:ascii="Calibri" w:hAnsi="Calibri" w:cs="Calibri"/>
          <w:color w:val="auto"/>
          <w:sz w:val="24"/>
          <w:szCs w:val="24"/>
        </w:rPr>
        <w:tab/>
      </w:r>
      <w:r w:rsidRPr="004541D2">
        <w:rPr>
          <w:rFonts w:ascii="Calibri" w:hAnsi="Calibri" w:cs="Calibri"/>
          <w:color w:val="auto"/>
          <w:sz w:val="24"/>
          <w:szCs w:val="24"/>
        </w:rPr>
        <w:tab/>
      </w:r>
      <w:r w:rsidRPr="004541D2">
        <w:rPr>
          <w:rFonts w:ascii="Calibri" w:hAnsi="Calibri" w:cs="Calibri"/>
          <w:color w:val="auto"/>
          <w:sz w:val="24"/>
          <w:szCs w:val="24"/>
        </w:rPr>
        <w:tab/>
      </w:r>
      <w:r w:rsidRPr="004541D2">
        <w:rPr>
          <w:rFonts w:ascii="Calibri" w:hAnsi="Calibri" w:cs="Calibri"/>
          <w:color w:val="auto"/>
          <w:sz w:val="24"/>
          <w:szCs w:val="24"/>
        </w:rPr>
        <w:tab/>
      </w:r>
      <w:r w:rsidRPr="004541D2">
        <w:rPr>
          <w:rFonts w:ascii="Calibri" w:hAnsi="Calibri" w:cs="Calibri"/>
          <w:color w:val="auto"/>
          <w:sz w:val="24"/>
          <w:szCs w:val="24"/>
        </w:rPr>
        <w:tab/>
      </w:r>
      <w:r w:rsidRPr="004541D2">
        <w:rPr>
          <w:rFonts w:ascii="Calibri" w:hAnsi="Calibri" w:cs="Calibri"/>
          <w:color w:val="auto"/>
          <w:sz w:val="24"/>
          <w:szCs w:val="24"/>
        </w:rPr>
        <w:tab/>
      </w:r>
      <w:r w:rsidRPr="004541D2">
        <w:rPr>
          <w:rFonts w:ascii="Calibri" w:hAnsi="Calibri" w:cs="Calibri"/>
          <w:color w:val="auto"/>
          <w:sz w:val="24"/>
          <w:szCs w:val="24"/>
        </w:rPr>
        <w:tab/>
        <w:t>647-710-7721</w:t>
      </w:r>
    </w:p>
    <w:p w14:paraId="610511B6" w14:textId="2E92705B" w:rsidR="00EC3A04" w:rsidRPr="004541D2" w:rsidRDefault="00EC3A04" w:rsidP="00EC3A04">
      <w:pPr>
        <w:pStyle w:val="Heading1"/>
        <w:rPr>
          <w:rFonts w:ascii="Calibri" w:hAnsi="Calibri" w:cs="Calibri"/>
          <w:color w:val="auto"/>
        </w:rPr>
      </w:pPr>
      <w:r w:rsidRPr="004541D2">
        <w:rPr>
          <w:rFonts w:ascii="Calibri" w:hAnsi="Calibri" w:cs="Calibri"/>
          <w:color w:val="auto"/>
        </w:rPr>
        <w:t>ACADEMIC PROJECTS</w:t>
      </w:r>
      <w:r w:rsidR="00561B13" w:rsidRPr="004541D2">
        <w:rPr>
          <w:rFonts w:ascii="Calibri" w:hAnsi="Calibri" w:cs="Calibri"/>
          <w:color w:val="auto"/>
        </w:rPr>
        <w:br/>
      </w:r>
      <w:r w:rsidRPr="004541D2">
        <w:rPr>
          <w:rFonts w:ascii="Calibri" w:hAnsi="Calibri" w:cs="Calibri"/>
          <w:color w:val="auto"/>
        </w:rPr>
        <w:br/>
      </w:r>
      <w:r w:rsidR="00561B13" w:rsidRPr="004541D2">
        <w:rPr>
          <w:rFonts w:ascii="Calibri" w:hAnsi="Calibri" w:cs="Calibri"/>
          <w:color w:val="auto"/>
        </w:rPr>
        <w:t xml:space="preserve">1. </w:t>
      </w:r>
      <w:r w:rsidR="00DF353C" w:rsidRPr="004541D2">
        <w:rPr>
          <w:rFonts w:ascii="Calibri" w:hAnsi="Calibri" w:cs="Calibri"/>
          <w:color w:val="auto"/>
        </w:rPr>
        <w:t>Aid Management Application (AMA)</w:t>
      </w:r>
    </w:p>
    <w:p w14:paraId="0291C826" w14:textId="6FD02DDD" w:rsidR="00DF353C" w:rsidRPr="004541D2" w:rsidRDefault="00DF353C" w:rsidP="00DF353C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 xml:space="preserve">Coded the </w:t>
      </w:r>
      <w:r w:rsidR="00755FF5" w:rsidRPr="004541D2">
        <w:rPr>
          <w:rFonts w:ascii="Calibri" w:hAnsi="Calibri" w:cs="Calibri"/>
          <w:color w:val="auto"/>
          <w:sz w:val="22"/>
          <w:szCs w:val="22"/>
        </w:rPr>
        <w:t>interface</w:t>
      </w:r>
      <w:r w:rsidRPr="004541D2">
        <w:rPr>
          <w:rFonts w:ascii="Calibri" w:hAnsi="Calibri" w:cs="Calibri"/>
          <w:color w:val="auto"/>
          <w:sz w:val="22"/>
          <w:szCs w:val="22"/>
        </w:rPr>
        <w:t xml:space="preserve"> of the application that</w:t>
      </w:r>
      <w:r w:rsidR="00755FF5" w:rsidRPr="004541D2">
        <w:rPr>
          <w:rFonts w:ascii="Calibri" w:hAnsi="Calibri" w:cs="Calibri"/>
          <w:color w:val="auto"/>
          <w:sz w:val="22"/>
          <w:szCs w:val="22"/>
        </w:rPr>
        <w:t xml:space="preserve"> allowed a user to list, add, update and delete the items saved in a data file.</w:t>
      </w:r>
    </w:p>
    <w:p w14:paraId="764541EB" w14:textId="0967AA36" w:rsidR="00DF353C" w:rsidRPr="004541D2" w:rsidRDefault="00755FF5" w:rsidP="00DF353C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 xml:space="preserve">Kept track of the quantity of items needed, the quantity available, and stored them in a file for future use. </w:t>
      </w:r>
    </w:p>
    <w:p w14:paraId="1F1AA20B" w14:textId="77777777" w:rsidR="001F229B" w:rsidRPr="004541D2" w:rsidRDefault="00755FF5" w:rsidP="001F229B">
      <w:pPr>
        <w:rPr>
          <w:rFonts w:ascii="Calibri" w:hAnsi="Calibri" w:cs="Calibri"/>
          <w:b/>
          <w:color w:val="auto"/>
          <w:sz w:val="22"/>
          <w:szCs w:val="22"/>
        </w:rPr>
      </w:pPr>
      <w:r w:rsidRPr="004541D2">
        <w:rPr>
          <w:rFonts w:ascii="Calibri" w:hAnsi="Calibri" w:cs="Calibri"/>
          <w:b/>
          <w:color w:val="auto"/>
          <w:sz w:val="22"/>
          <w:szCs w:val="22"/>
        </w:rPr>
        <w:t>Programming language used: C++</w:t>
      </w:r>
    </w:p>
    <w:p w14:paraId="12336A94" w14:textId="15978AB3" w:rsidR="00561B13" w:rsidRPr="004541D2" w:rsidRDefault="00561B13" w:rsidP="00561B13">
      <w:pPr>
        <w:pStyle w:val="ListBullet"/>
        <w:numPr>
          <w:ilvl w:val="0"/>
          <w:numId w:val="0"/>
        </w:numPr>
        <w:ind w:left="144" w:hanging="144"/>
        <w:rPr>
          <w:rFonts w:ascii="Calibri" w:hAnsi="Calibri" w:cs="Calibri"/>
          <w:b/>
          <w:color w:val="auto"/>
          <w:sz w:val="24"/>
          <w:szCs w:val="24"/>
        </w:rPr>
      </w:pPr>
      <w:r w:rsidRPr="004541D2">
        <w:rPr>
          <w:rFonts w:ascii="Calibri" w:hAnsi="Calibri" w:cs="Calibri"/>
          <w:b/>
          <w:color w:val="auto"/>
          <w:sz w:val="24"/>
          <w:szCs w:val="24"/>
        </w:rPr>
        <w:t>2. Web Application</w:t>
      </w:r>
    </w:p>
    <w:p w14:paraId="272E6BDC" w14:textId="09F985DD" w:rsidR="00755FF5" w:rsidRPr="004541D2" w:rsidRDefault="00755FF5" w:rsidP="001F229B">
      <w:pPr>
        <w:pStyle w:val="ListBullet"/>
        <w:rPr>
          <w:rFonts w:ascii="Calibri" w:hAnsi="Calibri" w:cs="Calibri"/>
          <w:b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 xml:space="preserve">Developed a </w:t>
      </w:r>
      <w:r w:rsidR="007A10D7" w:rsidRPr="004541D2">
        <w:rPr>
          <w:rFonts w:ascii="Calibri" w:hAnsi="Calibri" w:cs="Calibri"/>
          <w:color w:val="auto"/>
          <w:sz w:val="22"/>
          <w:szCs w:val="22"/>
        </w:rPr>
        <w:t xml:space="preserve">database-driven client/server </w:t>
      </w:r>
      <w:r w:rsidRPr="004541D2">
        <w:rPr>
          <w:rFonts w:ascii="Calibri" w:hAnsi="Calibri" w:cs="Calibri"/>
          <w:color w:val="auto"/>
          <w:sz w:val="22"/>
          <w:szCs w:val="22"/>
        </w:rPr>
        <w:t xml:space="preserve">web application which </w:t>
      </w:r>
      <w:r w:rsidR="007402BF" w:rsidRPr="004541D2">
        <w:rPr>
          <w:rFonts w:ascii="Calibri" w:hAnsi="Calibri" w:cs="Calibri"/>
          <w:color w:val="auto"/>
          <w:sz w:val="22"/>
          <w:szCs w:val="22"/>
        </w:rPr>
        <w:t>provided an authorized user with options of adding, updating and deleting the data of list of employees.</w:t>
      </w:r>
    </w:p>
    <w:p w14:paraId="2F65BA6F" w14:textId="70B6D902" w:rsidR="00755FF5" w:rsidRPr="004541D2" w:rsidRDefault="007402BF" w:rsidP="007402BF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>Maintained a user registration and data validation on client side.</w:t>
      </w:r>
    </w:p>
    <w:p w14:paraId="31B0218E" w14:textId="5ACCEF9C" w:rsidR="007402BF" w:rsidRPr="004541D2" w:rsidRDefault="007402BF" w:rsidP="007402BF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>Managed the client’s HTTP request on backend side using Node.JS and Express.JS with database driven features of MongoDB and Postgres.</w:t>
      </w:r>
    </w:p>
    <w:p w14:paraId="4BF5437E" w14:textId="77777777" w:rsidR="001F229B" w:rsidRPr="004541D2" w:rsidRDefault="001F229B" w:rsidP="001F229B">
      <w:pPr>
        <w:pStyle w:val="ListBullet"/>
        <w:numPr>
          <w:ilvl w:val="0"/>
          <w:numId w:val="0"/>
        </w:numPr>
        <w:rPr>
          <w:rFonts w:ascii="Calibri" w:hAnsi="Calibri" w:cs="Calibri"/>
          <w:b/>
          <w:color w:val="auto"/>
          <w:sz w:val="22"/>
          <w:szCs w:val="22"/>
        </w:rPr>
      </w:pPr>
      <w:r w:rsidRPr="004541D2">
        <w:rPr>
          <w:rFonts w:ascii="Calibri" w:hAnsi="Calibri" w:cs="Calibri"/>
          <w:b/>
          <w:color w:val="auto"/>
          <w:sz w:val="22"/>
          <w:szCs w:val="22"/>
        </w:rPr>
        <w:t xml:space="preserve">Website link: </w:t>
      </w:r>
      <w:hyperlink r:id="rId8" w:history="1">
        <w:r w:rsidRPr="004541D2">
          <w:rPr>
            <w:rStyle w:val="Hyperlink"/>
            <w:rFonts w:ascii="Calibri" w:hAnsi="Calibri" w:cs="Calibri"/>
            <w:b/>
            <w:color w:val="auto"/>
            <w:sz w:val="22"/>
            <w:szCs w:val="22"/>
          </w:rPr>
          <w:t>https://warm-waters-56446.herokuapp.com/</w:t>
        </w:r>
      </w:hyperlink>
    </w:p>
    <w:p w14:paraId="6895C461" w14:textId="77777777" w:rsidR="001F229B" w:rsidRPr="004541D2" w:rsidRDefault="001F229B" w:rsidP="001F229B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</w:rPr>
      </w:pPr>
    </w:p>
    <w:p w14:paraId="6B1283F9" w14:textId="0AC51915" w:rsidR="001F229B" w:rsidRPr="004541D2" w:rsidRDefault="00561B13" w:rsidP="001F229B">
      <w:pPr>
        <w:pStyle w:val="ListBullet"/>
        <w:numPr>
          <w:ilvl w:val="0"/>
          <w:numId w:val="0"/>
        </w:numPr>
        <w:rPr>
          <w:rFonts w:ascii="Calibri" w:hAnsi="Calibri" w:cs="Calibri"/>
          <w:b/>
          <w:color w:val="auto"/>
          <w:sz w:val="24"/>
          <w:szCs w:val="24"/>
        </w:rPr>
      </w:pPr>
      <w:r w:rsidRPr="004541D2">
        <w:rPr>
          <w:rFonts w:ascii="Calibri" w:hAnsi="Calibri" w:cs="Calibri"/>
          <w:b/>
          <w:color w:val="auto"/>
          <w:sz w:val="24"/>
          <w:szCs w:val="24"/>
        </w:rPr>
        <w:t xml:space="preserve">3. </w:t>
      </w:r>
      <w:r w:rsidR="001F229B" w:rsidRPr="004541D2">
        <w:rPr>
          <w:rFonts w:ascii="Calibri" w:hAnsi="Calibri" w:cs="Calibri"/>
          <w:b/>
          <w:color w:val="auto"/>
          <w:sz w:val="24"/>
          <w:szCs w:val="24"/>
        </w:rPr>
        <w:t>Maximum Power Point Tracker (MPPT)</w:t>
      </w:r>
    </w:p>
    <w:p w14:paraId="6A4B4DD5" w14:textId="03C6EA87" w:rsidR="001F229B" w:rsidRPr="004541D2" w:rsidRDefault="001F229B" w:rsidP="001F229B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>Programmed the functionality of a solar cell that optimized the device to work at the most efficient voltage.</w:t>
      </w:r>
    </w:p>
    <w:p w14:paraId="011FF984" w14:textId="0DF38E1A" w:rsidR="001F229B" w:rsidRPr="004541D2" w:rsidRDefault="001F229B" w:rsidP="001F229B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>Designed a feedback system that checked the output of solar module</w:t>
      </w:r>
      <w:r w:rsidR="003C6DD3" w:rsidRPr="004541D2">
        <w:rPr>
          <w:rFonts w:ascii="Calibri" w:hAnsi="Calibri" w:cs="Calibri"/>
          <w:color w:val="auto"/>
          <w:sz w:val="22"/>
          <w:szCs w:val="22"/>
        </w:rPr>
        <w:t>, compared it to battery voltage and converted it to best voltage to get maximum current into the battery.</w:t>
      </w:r>
    </w:p>
    <w:p w14:paraId="052D5DEA" w14:textId="7A354210" w:rsidR="003C6DD3" w:rsidRPr="004541D2" w:rsidRDefault="003C6DD3" w:rsidP="001F229B">
      <w:pPr>
        <w:pStyle w:val="ListBullet"/>
        <w:numPr>
          <w:ilvl w:val="0"/>
          <w:numId w:val="0"/>
        </w:numPr>
        <w:rPr>
          <w:rFonts w:ascii="Calibri" w:hAnsi="Calibri" w:cs="Calibri"/>
          <w:b/>
          <w:color w:val="auto"/>
          <w:sz w:val="22"/>
          <w:szCs w:val="22"/>
        </w:rPr>
      </w:pPr>
      <w:r w:rsidRPr="004541D2">
        <w:rPr>
          <w:rFonts w:ascii="Calibri" w:hAnsi="Calibri" w:cs="Calibri"/>
          <w:b/>
          <w:color w:val="auto"/>
          <w:sz w:val="22"/>
          <w:szCs w:val="22"/>
        </w:rPr>
        <w:t>Programming language used: C</w:t>
      </w:r>
    </w:p>
    <w:p w14:paraId="20462E9F" w14:textId="11165FB6" w:rsidR="003C6DD3" w:rsidRPr="004541D2" w:rsidRDefault="003C6DD3" w:rsidP="003C6DD3">
      <w:pPr>
        <w:pStyle w:val="Heading1"/>
        <w:rPr>
          <w:rFonts w:ascii="Calibri" w:hAnsi="Calibri" w:cs="Calibri"/>
          <w:color w:val="auto"/>
        </w:rPr>
      </w:pPr>
      <w:r w:rsidRPr="004541D2">
        <w:rPr>
          <w:rFonts w:ascii="Calibri" w:hAnsi="Calibri" w:cs="Calibri"/>
          <w:color w:val="auto"/>
        </w:rPr>
        <w:t>VOLUNTEER EXPERIENCE</w:t>
      </w:r>
    </w:p>
    <w:p w14:paraId="35A47412" w14:textId="0B050C86" w:rsidR="003C6DD3" w:rsidRPr="004541D2" w:rsidRDefault="003C6DD3" w:rsidP="003C6DD3">
      <w:pPr>
        <w:pStyle w:val="ListBullet"/>
        <w:numPr>
          <w:ilvl w:val="0"/>
          <w:numId w:val="0"/>
        </w:numPr>
        <w:rPr>
          <w:rFonts w:ascii="Calibri" w:hAnsi="Calibri" w:cs="Calibri"/>
          <w:b/>
          <w:color w:val="auto"/>
          <w:sz w:val="24"/>
          <w:szCs w:val="24"/>
        </w:rPr>
      </w:pPr>
      <w:r w:rsidRPr="004541D2">
        <w:rPr>
          <w:rFonts w:ascii="Calibri" w:hAnsi="Calibri" w:cs="Calibri"/>
          <w:b/>
          <w:color w:val="auto"/>
          <w:sz w:val="24"/>
          <w:szCs w:val="24"/>
        </w:rPr>
        <w:t xml:space="preserve">Assistant Electrical Engineer, </w:t>
      </w:r>
      <w:proofErr w:type="spellStart"/>
      <w:r w:rsidRPr="004541D2">
        <w:rPr>
          <w:rFonts w:ascii="Calibri" w:hAnsi="Calibri" w:cs="Calibri"/>
          <w:b/>
          <w:color w:val="auto"/>
          <w:sz w:val="24"/>
          <w:szCs w:val="24"/>
        </w:rPr>
        <w:t>Trishuli</w:t>
      </w:r>
      <w:proofErr w:type="spellEnd"/>
      <w:r w:rsidRPr="004541D2">
        <w:rPr>
          <w:rFonts w:ascii="Calibri" w:hAnsi="Calibri" w:cs="Calibri"/>
          <w:b/>
          <w:color w:val="auto"/>
          <w:sz w:val="24"/>
          <w:szCs w:val="24"/>
        </w:rPr>
        <w:t xml:space="preserve"> Hydro Power Station, </w:t>
      </w:r>
      <w:proofErr w:type="spellStart"/>
      <w:r w:rsidRPr="004541D2">
        <w:rPr>
          <w:rFonts w:ascii="Calibri" w:hAnsi="Calibri" w:cs="Calibri"/>
          <w:b/>
          <w:color w:val="auto"/>
          <w:sz w:val="24"/>
          <w:szCs w:val="24"/>
        </w:rPr>
        <w:t>Trishuli</w:t>
      </w:r>
      <w:proofErr w:type="spellEnd"/>
      <w:r w:rsidRPr="004541D2">
        <w:rPr>
          <w:rFonts w:ascii="Calibri" w:hAnsi="Calibri" w:cs="Calibri"/>
          <w:b/>
          <w:color w:val="auto"/>
          <w:sz w:val="24"/>
          <w:szCs w:val="24"/>
        </w:rPr>
        <w:t xml:space="preserve">, Nepal </w:t>
      </w:r>
    </w:p>
    <w:p w14:paraId="4D1AFC0D" w14:textId="77777777" w:rsidR="003C6DD3" w:rsidRPr="004541D2" w:rsidRDefault="003C6DD3" w:rsidP="003C6DD3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>Optimized the operation, reliability and safety of the electrical equipment.</w:t>
      </w:r>
    </w:p>
    <w:p w14:paraId="5EFDD79B" w14:textId="7701E481" w:rsidR="003C6DD3" w:rsidRPr="004541D2" w:rsidRDefault="003C6DD3" w:rsidP="003C6DD3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>Assisted senior engineers performing maintenance, troubleshooting, repair, modification, etc.</w:t>
      </w:r>
    </w:p>
    <w:p w14:paraId="5B48AEAD" w14:textId="27BC1E8E" w:rsidR="003C6DD3" w:rsidRPr="004541D2" w:rsidRDefault="003C6DD3" w:rsidP="003C6DD3">
      <w:pPr>
        <w:pStyle w:val="Heading1"/>
        <w:rPr>
          <w:rFonts w:ascii="Calibri" w:hAnsi="Calibri" w:cs="Calibri"/>
          <w:color w:val="auto"/>
        </w:rPr>
      </w:pPr>
      <w:r w:rsidRPr="004541D2">
        <w:rPr>
          <w:rFonts w:ascii="Calibri" w:hAnsi="Calibri" w:cs="Calibri"/>
          <w:color w:val="auto"/>
        </w:rPr>
        <w:t>CERTIFICATION AND AWARD</w:t>
      </w:r>
    </w:p>
    <w:p w14:paraId="523CCE6A" w14:textId="2B72135D" w:rsidR="003C6DD3" w:rsidRPr="004541D2" w:rsidRDefault="00401207" w:rsidP="003C6DD3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>Named in Seneca’s “</w:t>
      </w:r>
      <w:r w:rsidR="003C6DD3" w:rsidRPr="004541D2">
        <w:rPr>
          <w:rFonts w:ascii="Calibri" w:hAnsi="Calibri" w:cs="Calibri"/>
          <w:color w:val="auto"/>
          <w:sz w:val="22"/>
          <w:szCs w:val="22"/>
        </w:rPr>
        <w:t xml:space="preserve">Summer 2017’s </w:t>
      </w:r>
      <w:r w:rsidRPr="004541D2">
        <w:rPr>
          <w:rFonts w:ascii="Calibri" w:hAnsi="Calibri" w:cs="Calibri"/>
          <w:color w:val="auto"/>
          <w:sz w:val="22"/>
          <w:szCs w:val="22"/>
        </w:rPr>
        <w:t>President Honor List”</w:t>
      </w:r>
    </w:p>
    <w:p w14:paraId="40E4B4F2" w14:textId="11B47017" w:rsidR="003C6DD3" w:rsidRPr="004541D2" w:rsidRDefault="003C6DD3" w:rsidP="003C6DD3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 xml:space="preserve">Electrical Engineering </w:t>
      </w:r>
      <w:proofErr w:type="spellStart"/>
      <w:r w:rsidRPr="004541D2">
        <w:rPr>
          <w:rFonts w:ascii="Calibri" w:hAnsi="Calibri" w:cs="Calibri"/>
          <w:color w:val="auto"/>
          <w:sz w:val="22"/>
          <w:szCs w:val="22"/>
        </w:rPr>
        <w:t>Licence</w:t>
      </w:r>
      <w:proofErr w:type="spellEnd"/>
      <w:r w:rsidRPr="004541D2">
        <w:rPr>
          <w:rFonts w:ascii="Calibri" w:hAnsi="Calibri" w:cs="Calibri"/>
          <w:color w:val="auto"/>
          <w:sz w:val="22"/>
          <w:szCs w:val="22"/>
        </w:rPr>
        <w:t>. (Nepal)</w:t>
      </w:r>
    </w:p>
    <w:p w14:paraId="223AE2D6" w14:textId="316ABB56" w:rsidR="00401207" w:rsidRPr="004541D2" w:rsidRDefault="00401207" w:rsidP="00561B13">
      <w:pPr>
        <w:pStyle w:val="ListBullet"/>
        <w:rPr>
          <w:rFonts w:ascii="Calibri" w:hAnsi="Calibri" w:cs="Calibri"/>
          <w:color w:val="auto"/>
          <w:sz w:val="22"/>
          <w:szCs w:val="22"/>
        </w:rPr>
      </w:pPr>
      <w:r w:rsidRPr="004541D2">
        <w:rPr>
          <w:rFonts w:ascii="Calibri" w:hAnsi="Calibri" w:cs="Calibri"/>
          <w:color w:val="auto"/>
          <w:sz w:val="22"/>
          <w:szCs w:val="22"/>
        </w:rPr>
        <w:t>Worker Health and Safety Awareness Certificate</w:t>
      </w:r>
      <w:r w:rsidRPr="004541D2">
        <w:rPr>
          <w:rFonts w:ascii="Calibri" w:hAnsi="Calibri" w:cs="Calibri"/>
          <w:color w:val="auto"/>
          <w:sz w:val="22"/>
          <w:szCs w:val="22"/>
        </w:rPr>
        <w:br/>
      </w:r>
    </w:p>
    <w:p w14:paraId="2D9F22C0" w14:textId="58740D76" w:rsidR="003C6DD3" w:rsidRPr="007A10D7" w:rsidRDefault="00401207" w:rsidP="007A10D7">
      <w:pPr>
        <w:rPr>
          <w:rFonts w:ascii="Calibri" w:hAnsi="Calibri" w:cs="Calibri"/>
          <w:b/>
          <w:color w:val="auto"/>
          <w:sz w:val="22"/>
          <w:szCs w:val="22"/>
        </w:rPr>
      </w:pPr>
      <w:r w:rsidRPr="004541D2">
        <w:rPr>
          <w:rFonts w:ascii="Calibri" w:hAnsi="Calibri" w:cs="Calibri"/>
          <w:b/>
          <w:color w:val="auto"/>
          <w:sz w:val="22"/>
          <w:szCs w:val="22"/>
        </w:rPr>
        <w:t>References Available Upon Request</w:t>
      </w:r>
    </w:p>
    <w:p w14:paraId="2430CD26" w14:textId="77777777" w:rsidR="00EC3A04" w:rsidRPr="00401207" w:rsidRDefault="00EC3A04" w:rsidP="00EC3A04">
      <w:pPr>
        <w:rPr>
          <w:rFonts w:ascii="Calibri" w:hAnsi="Calibri" w:cs="Calibri"/>
          <w:color w:val="auto"/>
        </w:rPr>
      </w:pPr>
    </w:p>
    <w:sectPr w:rsidR="00EC3A04" w:rsidRPr="00401207">
      <w:footerReference w:type="default" r:id="rId9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1392E" w14:textId="77777777" w:rsidR="009110E6" w:rsidRDefault="009110E6">
      <w:pPr>
        <w:spacing w:after="0"/>
      </w:pPr>
      <w:r>
        <w:separator/>
      </w:r>
    </w:p>
  </w:endnote>
  <w:endnote w:type="continuationSeparator" w:id="0">
    <w:p w14:paraId="162620C2" w14:textId="77777777" w:rsidR="009110E6" w:rsidRDefault="009110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3FA59" w14:textId="5C0C21A8" w:rsidR="001F229B" w:rsidRDefault="001F2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3A251" w14:textId="77777777" w:rsidR="009110E6" w:rsidRDefault="009110E6">
      <w:pPr>
        <w:spacing w:after="0"/>
      </w:pPr>
      <w:r>
        <w:separator/>
      </w:r>
    </w:p>
  </w:footnote>
  <w:footnote w:type="continuationSeparator" w:id="0">
    <w:p w14:paraId="75E3DA1F" w14:textId="77777777" w:rsidR="009110E6" w:rsidRDefault="009110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B4C7087"/>
    <w:multiLevelType w:val="hybridMultilevel"/>
    <w:tmpl w:val="5DAE2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10093"/>
    <w:multiLevelType w:val="hybridMultilevel"/>
    <w:tmpl w:val="147A0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23ED"/>
    <w:multiLevelType w:val="hybridMultilevel"/>
    <w:tmpl w:val="D94A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F5587"/>
    <w:multiLevelType w:val="hybridMultilevel"/>
    <w:tmpl w:val="D7847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37D64"/>
    <w:multiLevelType w:val="hybridMultilevel"/>
    <w:tmpl w:val="48BEF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A3"/>
    <w:rsid w:val="001F229B"/>
    <w:rsid w:val="002E14A3"/>
    <w:rsid w:val="002F35CD"/>
    <w:rsid w:val="00394A6D"/>
    <w:rsid w:val="003C6DD3"/>
    <w:rsid w:val="00401207"/>
    <w:rsid w:val="004541D2"/>
    <w:rsid w:val="004718EC"/>
    <w:rsid w:val="00561B13"/>
    <w:rsid w:val="007402BF"/>
    <w:rsid w:val="00755FF5"/>
    <w:rsid w:val="007A10D7"/>
    <w:rsid w:val="007A1EE0"/>
    <w:rsid w:val="007D00B3"/>
    <w:rsid w:val="009110E6"/>
    <w:rsid w:val="00A64729"/>
    <w:rsid w:val="00B42647"/>
    <w:rsid w:val="00B80629"/>
    <w:rsid w:val="00DC09A1"/>
    <w:rsid w:val="00DF353C"/>
    <w:rsid w:val="00EC3A04"/>
    <w:rsid w:val="00ED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A09A"/>
  <w15:chartTrackingRefBased/>
  <w15:docId w15:val="{DBFBA2E0-3B2B-43B9-B11A-225A54BC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qFormat/>
    <w:rsid w:val="002F35CD"/>
    <w:pPr>
      <w:spacing w:after="160" w:line="259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1F229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2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rm-waters-56446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re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635E7-81C9-435A-8839-C51C8A4B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444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ashre</dc:creator>
  <cp:keywords/>
  <cp:lastModifiedBy>aakash shrestha</cp:lastModifiedBy>
  <cp:revision>3</cp:revision>
  <dcterms:created xsi:type="dcterms:W3CDTF">2018-02-02T00:57:00Z</dcterms:created>
  <dcterms:modified xsi:type="dcterms:W3CDTF">2018-02-05T03:02:00Z</dcterms:modified>
  <cp:version/>
</cp:coreProperties>
</file>